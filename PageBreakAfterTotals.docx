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14:paraId="431E93DD" w14:textId="77777777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14:paraId="44095899" w14:textId="77777777" w:rsidR="0023400D" w:rsidRPr="0023400D" w:rsidRDefault="00000000" w:rsidP="0023400D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="0023400D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 Title Lbl</w:t>
                </w:r>
              </w:sdtContent>
            </w:sdt>
          </w:p>
          <w:p w14:paraId="3598C38B" w14:textId="77777777" w:rsidR="0023400D" w:rsidRPr="00854DDE" w:rsidRDefault="00000000" w:rsidP="0023400D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="0023400D" w:rsidRPr="00854DDE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14:paraId="40927CCB" w14:textId="77777777" w:rsidR="009D29F0" w:rsidRDefault="009D29F0" w:rsidP="0023400D">
            <w:pPr>
              <w:contextualSpacing/>
            </w:pPr>
          </w:p>
        </w:tc>
        <w:tc>
          <w:tcPr>
            <w:tcW w:w="4526" w:type="dxa"/>
          </w:tcPr>
          <w:p w14:paraId="4ECA54A8" w14:textId="77777777" w:rsidR="009D29F0" w:rsidRDefault="00000000" w:rsidP="0023400D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14:paraId="04E85C0A" w14:textId="77777777" w:rsidTr="005B41A2">
        <w:trPr>
          <w:cantSplit/>
          <w:trHeight w:val="360"/>
        </w:trPr>
        <w:tc>
          <w:tcPr>
            <w:tcW w:w="5103" w:type="dxa"/>
          </w:tcPr>
          <w:p w14:paraId="071B4F2B" w14:textId="77777777" w:rsidR="0023400D" w:rsidRPr="00EB2DC0" w:rsidRDefault="0023400D" w:rsidP="00EB2DC0">
            <w:pPr>
              <w:pStyle w:val="NoSpacing"/>
            </w:pPr>
          </w:p>
        </w:tc>
        <w:tc>
          <w:tcPr>
            <w:tcW w:w="567" w:type="dxa"/>
            <w:vAlign w:val="bottom"/>
          </w:tcPr>
          <w:p w14:paraId="3DB8DBD8" w14:textId="77777777" w:rsidR="0023400D" w:rsidRPr="00537DB7" w:rsidRDefault="0023400D" w:rsidP="002A37A1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14:paraId="77D6C249" w14:textId="77777777" w:rsidR="0023400D" w:rsidRPr="006921DE" w:rsidRDefault="0023400D" w:rsidP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14:paraId="20CB4A9D" w14:textId="77777777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14:paraId="611FA64D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14:paraId="163BBA6E" w14:textId="77777777" w:rsidR="0023400D" w:rsidRPr="00537DB7" w:rsidRDefault="0023400D" w:rsidP="002A37A1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0C6BDB5E" w14:textId="77777777" w:rsidR="0023400D" w:rsidRPr="00854DDE" w:rsidRDefault="00000000" w:rsidP="0023400D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14:paraId="4382B752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14:paraId="31FA3BFB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14:paraId="67DBE8F1" w14:textId="77777777" w:rsidR="0023400D" w:rsidRPr="00537DB7" w:rsidRDefault="0023400D" w:rsidP="002A37A1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7A8460CE" w14:textId="77777777" w:rsidR="0023400D" w:rsidRPr="00854DDE" w:rsidRDefault="00000000" w:rsidP="0023400D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14:paraId="0478A4DC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14:paraId="08BFA1A1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14:paraId="3AA852FD" w14:textId="77777777" w:rsidR="0023400D" w:rsidRPr="00537DB7" w:rsidRDefault="0023400D" w:rsidP="002A37A1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668481E9" w14:textId="77777777" w:rsidR="0023400D" w:rsidRPr="00854DDE" w:rsidRDefault="00000000" w:rsidP="0023400D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14:paraId="078EE48A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14:paraId="23593DE7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14:paraId="31A88050" w14:textId="77777777" w:rsidR="0023400D" w:rsidRPr="00537DB7" w:rsidRDefault="0023400D" w:rsidP="002A37A1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284F5C26" w14:textId="77777777" w:rsidR="0023400D" w:rsidRPr="00854DDE" w:rsidRDefault="00000000" w:rsidP="0023400D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14:paraId="76995862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14:paraId="0FE24798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14:paraId="76E1544D" w14:textId="77777777" w:rsidR="0023400D" w:rsidRPr="00537DB7" w:rsidRDefault="0023400D" w:rsidP="002A37A1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3D6C161E" w14:textId="77777777" w:rsidR="0023400D" w:rsidRPr="00854DDE" w:rsidRDefault="00000000" w:rsidP="0023400D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14:paraId="255F8BFD" w14:textId="77777777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14:paraId="73E09F7C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14:paraId="0B5349DE" w14:textId="77777777" w:rsidR="0023400D" w:rsidRPr="00537DB7" w:rsidRDefault="0023400D" w:rsidP="002A37A1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14:paraId="154579D5" w14:textId="77777777" w:rsidR="0023400D" w:rsidRPr="008A3457" w:rsidRDefault="008A3457" w:rsidP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14:paraId="50C0CBBF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14:paraId="5D8A37CF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14:paraId="1A8BE44E" w14:textId="77777777" w:rsidR="0023400D" w:rsidRPr="00537DB7" w:rsidRDefault="0023400D" w:rsidP="002A37A1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14:paraId="03C25197" w14:textId="77777777" w:rsidR="0023400D" w:rsidRPr="008A3457" w:rsidRDefault="008A3457" w:rsidP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14:paraId="01F04863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14:paraId="0F553994" w14:textId="77777777" w:rsidR="0023400D" w:rsidRPr="00854DDE" w:rsidRDefault="0023400D" w:rsidP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14:paraId="538E986A" w14:textId="77777777" w:rsidR="0023400D" w:rsidRPr="00537DB7" w:rsidRDefault="0023400D" w:rsidP="002A37A1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14:paraId="2079F672" w14:textId="77777777" w:rsidR="0023400D" w:rsidRPr="008A3457" w:rsidRDefault="008A3457" w:rsidP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14:paraId="7A15B0B0" w14:textId="77777777" w:rsidR="00581EF8" w:rsidRPr="00581EF8" w:rsidRDefault="00581EF8" w:rsidP="00581EF8">
      <w:pPr>
        <w:pStyle w:val="SubGroupSeparatio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14:paraId="6F7D9FBC" w14:textId="77777777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14:paraId="2D284F05" w14:textId="77777777" w:rsidR="00947B95" w:rsidRPr="00854DDE" w:rsidRDefault="00947B95" w:rsidP="0033761E">
                <w:pPr>
                  <w:pStyle w:val="NoSpacing"/>
                  <w:spacing w:afterLines="40" w:after="96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14:paraId="7E6C3FC4" w14:textId="77777777" w:rsidR="00947B95" w:rsidRPr="0033761E" w:rsidRDefault="00947B95" w:rsidP="0033761E">
                <w:pPr>
                  <w:pStyle w:val="Heading1"/>
                  <w:spacing w:before="0" w:afterLines="40" w:after="96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14:paraId="19D730F3" w14:textId="77777777" w:rsidR="00947B95" w:rsidRPr="0033761E" w:rsidRDefault="00947B95" w:rsidP="0033761E">
                <w:pPr>
                  <w:pStyle w:val="Heading1"/>
                  <w:spacing w:before="0" w:afterLines="40" w:after="96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="00947B95" w:rsidRPr="00FD3C3E" w14:paraId="6DD46CC0" w14:textId="77777777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14:paraId="4165D7BF" w14:textId="77777777" w:rsidR="00947B95" w:rsidRPr="00854DDE" w:rsidRDefault="00947B95" w:rsidP="00C35AB3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14:paraId="7B129C51" w14:textId="77777777" w:rsidR="00947B95" w:rsidRPr="00854DDE" w:rsidRDefault="00947B95" w:rsidP="00C35AB3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14:paraId="1403B8C7" w14:textId="77777777" w:rsidR="00947B95" w:rsidRPr="00854DDE" w:rsidRDefault="00947B95" w:rsidP="00C35AB3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="0055738E" w:rsidRPr="0046083A" w14:paraId="3F2C0651" w14:textId="77777777" w:rsidTr="000A2D83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14:paraId="095D0660" w14:textId="77777777"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14:paraId="50CA57D5" w14:textId="77777777"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14:paraId="7D9860BD" w14:textId="77777777"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14:paraId="59C4351C" w14:textId="77777777"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14:paraId="57365627" w14:textId="77777777"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14:paraId="5A93EDFC" w14:textId="77777777" w:rsidR="0055738E" w:rsidRDefault="0055738E" w:rsidP="00346B21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14:paraId="781DB1E3" w14:textId="77777777" w:rsidR="0055738E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14:paraId="263E4D66" w14:textId="77777777"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55738E" w:rsidRPr="00FD3C3E" w14:paraId="7B88E292" w14:textId="77777777" w:rsidTr="000A2D83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6FB171D" w14:textId="77777777" w:rsidR="0055738E" w:rsidRPr="00947B95" w:rsidRDefault="0055738E" w:rsidP="00C57F1C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9B2642A" w14:textId="77777777" w:rsidR="0055738E" w:rsidRPr="00947B95" w:rsidRDefault="0055738E" w:rsidP="00C57F1C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0BB974AE" w14:textId="77777777" w:rsidR="0055738E" w:rsidRPr="00947B95" w:rsidRDefault="0055738E" w:rsidP="00C57F1C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64BDED62" w14:textId="77777777" w:rsidR="0055738E" w:rsidRPr="00947B95" w:rsidRDefault="0055738E" w:rsidP="00C57F1C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6548AEF4" w14:textId="77777777" w:rsidR="0055738E" w:rsidRPr="00947B95" w:rsidRDefault="0055738E" w:rsidP="00C57F1C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06CA520" w14:textId="77777777" w:rsidR="0055738E" w:rsidRDefault="00DE3BB2" w:rsidP="00C57F1C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3079856" w14:textId="77777777" w:rsidR="0055738E" w:rsidRDefault="0055738E" w:rsidP="00C57F1C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656C01AB" w14:textId="77777777" w:rsidR="0055738E" w:rsidRPr="00947B95" w:rsidRDefault="0055738E" w:rsidP="00C57F1C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 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="0055738E" w:rsidRPr="0046083A" w14:paraId="2CD71595" w14:textId="77777777" w:rsidTr="00346B21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sz="4" w:space="0" w:color="auto"/>
                      <w:bottom w:val="single" w:sz="4" w:space="0" w:color="9B9482" w:themeColor="text2" w:themeTint="99"/>
                    </w:tcBorders>
                  </w:tcPr>
                  <w:p w14:paraId="4D68F8FE" w14:textId="77777777" w:rsidR="0055738E" w:rsidRPr="00947B95" w:rsidRDefault="0055738E" w:rsidP="00346B21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sz="4" w:space="0" w:color="auto"/>
                      <w:bottom w:val="single" w:sz="4" w:space="0" w:color="9B9482" w:themeColor="text2" w:themeTint="99"/>
                    </w:tcBorders>
                  </w:tcPr>
                  <w:p w14:paraId="4F250F26" w14:textId="77777777" w:rsidR="0055738E" w:rsidRPr="00947B95" w:rsidRDefault="0055738E" w:rsidP="00346B21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sz="4" w:space="0" w:color="auto"/>
                      <w:bottom w:val="single" w:sz="4" w:space="0" w:color="9B9482" w:themeColor="text2" w:themeTint="99"/>
                    </w:tcBorders>
                  </w:tcPr>
                  <w:p w14:paraId="5BC30DB4" w14:textId="77777777" w:rsidR="0055738E" w:rsidRPr="00947B95" w:rsidRDefault="0055738E" w:rsidP="00346B21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sz="4" w:space="0" w:color="auto"/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64F1979E" w14:textId="77777777" w:rsidR="0055738E" w:rsidRDefault="0055738E" w:rsidP="00C57F1C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sz="4" w:space="0" w:color="auto"/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23527173" w14:textId="77777777" w:rsidR="0055738E" w:rsidRPr="00947B95" w:rsidRDefault="0055738E" w:rsidP="00C57F1C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5738E" w:rsidRPr="00FD3C3E" w14:paraId="4DD58FA2" w14:textId="77777777" w:rsidTr="00346B21">
        <w:trPr>
          <w:cantSplit/>
          <w:trHeight w:val="200"/>
        </w:trPr>
        <w:tc>
          <w:tcPr>
            <w:tcW w:w="4395" w:type="dxa"/>
            <w:gridSpan w:val="2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5263AF92" w14:textId="77777777" w:rsidR="0055738E" w:rsidRPr="00947B95" w:rsidRDefault="0055738E" w:rsidP="00346B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555367F4" w14:textId="77777777" w:rsidR="0055738E" w:rsidRPr="00947B95" w:rsidRDefault="0055738E" w:rsidP="00346B21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14:paraId="7BC7D567" w14:textId="77777777" w:rsidR="0055738E" w:rsidRDefault="0055738E" w:rsidP="00346B21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r w:rsidRPr="00947B95">
                  <w:rPr>
                    <w:sz w:val="20"/>
                  </w:rPr>
                  <w:t>TotalText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14:paraId="3C52C17C" w14:textId="77777777" w:rsidR="0055738E" w:rsidRPr="00947B95" w:rsidRDefault="0055738E" w:rsidP="00346B21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r w:rsidRPr="00947B95">
                  <w:rPr>
                    <w:sz w:val="20"/>
                    <w:szCs w:val="20"/>
                  </w:rPr>
                  <w:t>TotalAmountIncludingVAT</w:t>
                </w:r>
              </w:p>
            </w:tc>
          </w:sdtContent>
        </w:sdt>
      </w:tr>
    </w:tbl>
    <w:p w14:paraId="14F40EAC" w14:textId="77777777" w:rsidR="006D4464" w:rsidRDefault="006D4464" w:rsidP="005B41A2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</w:tblGrid>
      <w:tr w:rsidR="00B25A22" w14:paraId="45A2F92C" w14:textId="77777777" w:rsidTr="00B25A22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14:paraId="71E3A7A2" w14:textId="77777777" w:rsidR="00B25A22" w:rsidRPr="005B41A2" w:rsidRDefault="00B25A22" w:rsidP="00B62B53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 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14:paraId="2F3D2F9D" w14:textId="77777777" w:rsidTr="00B25A22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14:paraId="3EDF7CEB" w14:textId="77777777" w:rsidTr="00B25A22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14:paraId="183DE8A0" w14:textId="77777777" w:rsidR="00B25A22" w:rsidRDefault="00B25A22" w:rsidP="00C57F1C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14:paraId="1A11FB39" w14:textId="77777777" w:rsidR="00B25A22" w:rsidRDefault="00B25A22" w:rsidP="00C57F1C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</w:p>
                          </w:tc>
                        </w:sdtContent>
                      </w:sdt>
                    </w:tr>
                    <w:tr w:rsidR="00B25A22" w14:paraId="042DE01A" w14:textId="77777777" w:rsidTr="00B25A22">
                      <w:tc>
                        <w:tcPr>
                          <w:tcW w:w="4572" w:type="dxa"/>
                        </w:tcPr>
                        <w:p w14:paraId="1EC81A97" w14:textId="52AEB8D3" w:rsidR="00B25A22" w:rsidRDefault="00B25A22" w:rsidP="00FD2E35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14:paraId="7DB0D6D0" w14:textId="77777777" w:rsidR="00B25A22" w:rsidRDefault="00B25A22" w:rsidP="00B25A22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6EFB06B5" w14:textId="77777777" w:rsidR="00B25A22" w:rsidRPr="006D4464" w:rsidRDefault="00B25A22" w:rsidP="00B25A22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14:paraId="59585634" w14:textId="77777777" w:rsidR="00B25A22" w:rsidRDefault="00B25A22" w:rsidP="005B41A2">
      <w:pPr>
        <w:pStyle w:val="GroupSeparation"/>
        <w:spacing w:after="0" w:line="240" w:lineRule="auto"/>
      </w:pPr>
    </w:p>
    <w:p w14:paraId="2CEFDD43" w14:textId="77777777" w:rsidR="00B25A22" w:rsidRDefault="00B25A22" w:rsidP="005B41A2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 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14:paraId="09081B0D" w14:textId="77777777" w:rsidR="00D54DEE" w:rsidRDefault="001A63CC" w:rsidP="00C57F1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17026EAF" w14:textId="77777777" w:rsidR="003C4ED3" w:rsidRPr="002848A5" w:rsidRDefault="003C4ED3" w:rsidP="000A2D83">
      <w:pPr>
        <w:pStyle w:val="SubGroupSeparation"/>
        <w:spacing w:afterLines="40" w:after="96" w:line="240" w:lineRule="auto"/>
      </w:pPr>
    </w:p>
    <w:sdt>
      <w:sdtPr>
        <w:rPr>
          <w:rFonts w:asciiTheme="majorHAnsi" w:eastAsia="Calibri" w:hAnsiTheme="majorHAns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asciiTheme="majorHAnsi" w:eastAsia="Calibri" w:hAnsiTheme="majorHAnsi" w:cs="Times New Roman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14:paraId="535CE273" w14:textId="77777777" w:rsidR="00A97B8A" w:rsidRDefault="00A97B8A" w:rsidP="00C57F1C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eastAsiaTheme="minorHAnsi" w:hAnsi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14:paraId="2D683C6E" w14:textId="77777777" w:rsidR="00A97B8A" w:rsidRDefault="00A97B8A" w:rsidP="00C57F1C">
                  <w:pPr>
                    <w:pStyle w:val="Style1"/>
                    <w:rPr>
                      <w:rFonts w:asciiTheme="minorHAnsi" w:eastAsiaTheme="minorEastAsia" w:hAnsiTheme="minorHAnsi" w:cstheme="minorBidi"/>
                      <w:color w:val="auto"/>
                      <w:sz w:val="20"/>
                      <w:szCs w:val="20"/>
                      <w:u w:val="none"/>
                    </w:rPr>
                  </w:pPr>
                  <w:r w:rsidRPr="005A2FAF">
                    <w:rPr>
                      <w:rFonts w:asciiTheme="minorHAnsi" w:eastAsiaTheme="minorHAnsi" w:hAnsi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</w:p>
              </w:sdtContent>
            </w:sdt>
          </w:sdtContent>
        </w:sdt>
      </w:sdtContent>
    </w:sdt>
    <w:p w14:paraId="12E31BF5" w14:textId="77777777" w:rsidR="002848A5" w:rsidRPr="005A2FAF" w:rsidRDefault="002848A5" w:rsidP="00B33B68">
      <w:pPr>
        <w:pStyle w:val="Style1"/>
        <w:rPr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sdt>
        <w:sdtPr>
          <w:alias w:val="#Nav: /Header/BlockAfterTotals"/>
          <w:tag w:val="#Nav: Standard_Sales_Invoice/1306"/>
          <w:id w:val="-1499424156"/>
          <w15:dataBinding w:prefixMappings="xmlns:ns0='urn:microsoft-dynamics-nav/reports/Standard_Sales_Invoice/1306/' " w:xpath="/ns0:NavWordReportXmlPart[1]/ns0:Header[1]/ns0:BlockAfterTotals" w:storeItemID="{449FD958-388F-4BB5-BF33-B32A63E27B5D}"/>
          <w15:repeatingSection/>
        </w:sdtPr>
        <w:sdtContent>
          <w:sdt>
            <w:sdtPr>
              <w:id w:val="-1691448438"/>
              <w:placeholder>
                <w:docPart w:val="DefaultPlaceholder_-1854013435"/>
              </w:placeholder>
              <w15:repeatingSectionItem/>
            </w:sdtPr>
            <w:sdtContent>
              <w:tr w:rsidR="00593C13" w14:paraId="7DA0B871" w14:textId="77777777" w:rsidTr="00593C13">
                <w:sdt>
                  <w:sdtPr>
                    <w:alias w:val="#Nav: /Header/BlockAfterTotals/TableTitle"/>
                    <w:tag w:val="#Nav: Standard_Sales_Invoice/1306"/>
                    <w:id w:val="187781778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 " w:xpath="/ns0:NavWordReportXmlPart[1]/ns0:Header[1]/ns0:BlockAfterTotals[1]/ns0:TableTitle[1]" w:storeItemID="{449FD958-388F-4BB5-BF33-B32A63E27B5D}"/>
                    <w:text/>
                  </w:sdtPr>
                  <w:sdtContent>
                    <w:tc>
                      <w:tcPr>
                        <w:tcW w:w="5097" w:type="dxa"/>
                      </w:tcPr>
                      <w:p w14:paraId="25702605" w14:textId="338811F2" w:rsidR="00593C13" w:rsidRDefault="00101F11" w:rsidP="00C57F1C">
                        <w:pPr>
                          <w:pageBreakBefore/>
                        </w:pPr>
                        <w:r>
                          <w:t>TableTitle</w:t>
                        </w:r>
                      </w:p>
                    </w:tc>
                  </w:sdtContent>
                </w:sdt>
                <w:tc>
                  <w:tcPr>
                    <w:tcW w:w="5098" w:type="dxa"/>
                  </w:tcPr>
                  <w:p w14:paraId="5A6F5F1D" w14:textId="77777777" w:rsidR="00593C13" w:rsidRDefault="00593C13" w:rsidP="002439FB">
                    <w:pPr>
                      <w:pageBreakBefore/>
                      <w:spacing w:before="60" w:after="60"/>
                      <w:ind w:right="144"/>
                    </w:pPr>
                  </w:p>
                </w:tc>
              </w:tr>
              <w:sdt>
                <w:sdtPr>
                  <w:alias w:val="#Nav: /Header/BlockAfterTotals/BlockLineAfterTotals"/>
                  <w:tag w:val="#Nav: Standard_Sales_Invoice/1306"/>
                  <w:id w:val="2005777854"/>
                  <w15:dataBinding w:prefixMappings="xmlns:ns0='urn:microsoft-dynamics-nav/reports/Standard_Sales_Invoice/1306/' " w:xpath="/ns0:NavWordReportXmlPart[1]/ns0:Header[1]/ns0:BlockAfterTotals[1]/ns0:BlockLineAfterTotals" w:storeItemID="{449FD958-388F-4BB5-BF33-B32A63E27B5D}"/>
                  <w15:repeatingSection/>
                </w:sdtPr>
                <w:sdtContent>
                  <w:sdt>
                    <w:sdtPr>
                      <w:id w:val="-667947827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593C13" w14:paraId="5D5F7EA8" w14:textId="77777777" w:rsidTr="00593C13">
                        <w:sdt>
                          <w:sdtPr>
                            <w:alias w:val="#Nav: /Header/BlockAfterTotals/BlockLineAfterTotals/BlockLineAfterTotalsNumber"/>
                            <w:tag w:val="#Nav: Standard_Sales_Invoice/1306"/>
                            <w:id w:val="-160133000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 " w:xpath="/ns0:NavWordReportXmlPart[1]/ns0:Header[1]/ns0:BlockAfterTotals[1]/ns0:BlockLineAfterTotals[1]/ns0:BlockLineAfterTotalsNumber[1]" w:storeItemID="{449FD958-388F-4BB5-BF33-B32A63E27B5D}"/>
                            <w:text/>
                          </w:sdtPr>
                          <w:sdtContent>
                            <w:tc>
                              <w:tcPr>
                                <w:tcW w:w="5097" w:type="dxa"/>
                              </w:tcPr>
                              <w:p w14:paraId="19D0D03F" w14:textId="444D3149" w:rsidR="00593C13" w:rsidRDefault="00A26BB2" w:rsidP="00C57F1C">
                                <w:r>
                                  <w:t>BlockLineAfterTotalsNumber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98" w:type="dxa"/>
                          </w:tcPr>
                          <w:p w14:paraId="7AD1CAD6" w14:textId="6E079F7A" w:rsidR="00593C13" w:rsidRDefault="00593C13" w:rsidP="00FF5235">
                            <w:pPr>
                              <w:spacing w:before="60" w:after="60"/>
                              <w:ind w:right="144"/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</w:tbl>
    <w:p w14:paraId="799D2C5B" w14:textId="77777777" w:rsidR="008166C0" w:rsidRDefault="008166C0" w:rsidP="00FF5235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6081B" w14:textId="77777777" w:rsidR="00A5688C" w:rsidRDefault="00A5688C" w:rsidP="00E40C63">
      <w:pPr>
        <w:spacing w:after="0"/>
      </w:pPr>
      <w:r>
        <w:separator/>
      </w:r>
    </w:p>
  </w:endnote>
  <w:endnote w:type="continuationSeparator" w:id="0">
    <w:p w14:paraId="329C640D" w14:textId="77777777" w:rsidR="00A5688C" w:rsidRDefault="00A5688C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="001D1CE2" w:rsidRPr="00982950" w14:paraId="177484C9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14:paraId="7236A1E3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14:paraId="36BFAC02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34ED8783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6C16BE7A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14:paraId="2600AD72" w14:textId="77777777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14:paraId="0094E75E" w14:textId="77777777" w:rsidR="0023400D" w:rsidRPr="003260F6" w:rsidRDefault="00922B1D" w:rsidP="00C43401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14:paraId="6B7CAE41" w14:textId="77777777" w:rsidR="0023400D" w:rsidRPr="003260F6" w:rsidRDefault="00922B1D" w:rsidP="00C43401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14:paraId="2935DACB" w14:textId="77777777" w:rsidR="0023400D" w:rsidRPr="003260F6" w:rsidRDefault="00922B1D" w:rsidP="00C43401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Wt9TIQ=="/>
        </w:sdtPr>
        <w:sdtContent>
          <w:tc>
            <w:tcPr>
              <w:tcW w:w="1250" w:type="pct"/>
            </w:tcPr>
            <w:p w14:paraId="12176169" w14:textId="0D761113" w:rsidR="0023400D" w:rsidRPr="003260F6" w:rsidRDefault="00DA67E8" w:rsidP="00C43401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</w:p>
          </w:tc>
        </w:sdtContent>
      </w:sdt>
    </w:tr>
    <w:tr w:rsidR="0023400D" w:rsidRPr="00F83594" w14:paraId="5DA9E08C" w14:textId="77777777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14:paraId="030AC004" w14:textId="77777777" w:rsidR="0023400D" w:rsidRPr="005A2FAF" w:rsidRDefault="00922B1D" w:rsidP="00C4340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14:paraId="4E750583" w14:textId="77777777" w:rsidR="0023400D" w:rsidRPr="005A2FAF" w:rsidRDefault="00922B1D" w:rsidP="00C43401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14:paraId="7A6144EF" w14:textId="77777777" w:rsidR="0023400D" w:rsidRPr="005A2FAF" w:rsidRDefault="00922B1D" w:rsidP="00C4340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Wt9TIQ=="/>
        </w:sdtPr>
        <w:sdtContent>
          <w:tc>
            <w:tcPr>
              <w:tcW w:w="1250" w:type="pct"/>
            </w:tcPr>
            <w:p w14:paraId="009E8D93" w14:textId="4BFCD18B" w:rsidR="0023400D" w:rsidRPr="005A2FAF" w:rsidRDefault="00DA67E8" w:rsidP="00C4340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</w:rPr>
                <w:t>CompanyVATRegNo</w:t>
              </w:r>
            </w:p>
          </w:tc>
        </w:sdtContent>
      </w:sdt>
    </w:tr>
  </w:tbl>
  <w:p w14:paraId="591831C7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C8AFA" w14:textId="77777777" w:rsidR="00A5688C" w:rsidRDefault="00A5688C" w:rsidP="00E40C63">
      <w:pPr>
        <w:spacing w:after="0"/>
      </w:pPr>
      <w:r>
        <w:separator/>
      </w:r>
    </w:p>
  </w:footnote>
  <w:footnote w:type="continuationSeparator" w:id="0">
    <w:p w14:paraId="4C9F9D7E" w14:textId="77777777" w:rsidR="00A5688C" w:rsidRDefault="00A5688C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14:paraId="3FF0B2FF" w14:textId="77777777" w:rsidTr="00772EA7">
      <w:tc>
        <w:tcPr>
          <w:tcW w:w="2929" w:type="pct"/>
        </w:tcPr>
        <w:p w14:paraId="5BFA9E2A" w14:textId="77777777" w:rsidR="00C43401" w:rsidRPr="00C43401" w:rsidRDefault="00000000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r w:rsidR="00C43401" w:rsidRPr="00C43401">
                <w:rPr>
                  <w:rStyle w:val="Strong"/>
                </w:rPr>
                <w:t>DocumentTitle_Lbl</w:t>
              </w:r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14:paraId="38928E05" w14:textId="77777777" w:rsidR="00C43401" w:rsidRDefault="00C43401" w:rsidP="00C43401">
              <w:pPr>
                <w:pStyle w:val="NoSpacing"/>
              </w:pPr>
              <w:r w:rsidRPr="00364456">
                <w:t>DocumentDate</w:t>
              </w:r>
            </w:p>
          </w:sdtContent>
        </w:sdt>
        <w:p w14:paraId="695F2AB5" w14:textId="77777777" w:rsidR="00C43401" w:rsidRDefault="00000000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r w:rsidR="00C43401" w:rsidRPr="00204F31">
                <w:t>Page_Lbl</w:t>
              </w:r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02F65A3E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100FBC81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22C"/>
    <w:rsid w:val="000A2D83"/>
    <w:rsid w:val="000A665A"/>
    <w:rsid w:val="000B1E4F"/>
    <w:rsid w:val="000D228E"/>
    <w:rsid w:val="000D537A"/>
    <w:rsid w:val="000D5A6D"/>
    <w:rsid w:val="000E071F"/>
    <w:rsid w:val="00101F11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84639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21E2"/>
    <w:rsid w:val="00216A16"/>
    <w:rsid w:val="0022414A"/>
    <w:rsid w:val="00227BDC"/>
    <w:rsid w:val="0023400D"/>
    <w:rsid w:val="00235CA0"/>
    <w:rsid w:val="00236BD5"/>
    <w:rsid w:val="002439FB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B58B3"/>
    <w:rsid w:val="003B5BA4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61488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B753B"/>
    <w:rsid w:val="004C32D6"/>
    <w:rsid w:val="004C60A5"/>
    <w:rsid w:val="004D3B0A"/>
    <w:rsid w:val="004E006E"/>
    <w:rsid w:val="004F2432"/>
    <w:rsid w:val="004F2487"/>
    <w:rsid w:val="004F4682"/>
    <w:rsid w:val="0050342F"/>
    <w:rsid w:val="0051660C"/>
    <w:rsid w:val="00524711"/>
    <w:rsid w:val="00524AAD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77C75"/>
    <w:rsid w:val="00581EF8"/>
    <w:rsid w:val="00583B97"/>
    <w:rsid w:val="00587157"/>
    <w:rsid w:val="0059110D"/>
    <w:rsid w:val="00592D3C"/>
    <w:rsid w:val="00593C13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B68B5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035FD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4AC6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6F7798"/>
    <w:rsid w:val="00702AAD"/>
    <w:rsid w:val="007057CA"/>
    <w:rsid w:val="007107F8"/>
    <w:rsid w:val="0071439C"/>
    <w:rsid w:val="00716E24"/>
    <w:rsid w:val="007200AD"/>
    <w:rsid w:val="00725CD6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438A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0F1E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26BB2"/>
    <w:rsid w:val="00A30C38"/>
    <w:rsid w:val="00A349A8"/>
    <w:rsid w:val="00A3773A"/>
    <w:rsid w:val="00A42BE5"/>
    <w:rsid w:val="00A53743"/>
    <w:rsid w:val="00A54A4D"/>
    <w:rsid w:val="00A5688C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1CF0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04E2F"/>
    <w:rsid w:val="00C14376"/>
    <w:rsid w:val="00C25361"/>
    <w:rsid w:val="00C27C1A"/>
    <w:rsid w:val="00C30422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57F1C"/>
    <w:rsid w:val="00C64219"/>
    <w:rsid w:val="00C70685"/>
    <w:rsid w:val="00C754E4"/>
    <w:rsid w:val="00C96149"/>
    <w:rsid w:val="00CA1259"/>
    <w:rsid w:val="00CA2058"/>
    <w:rsid w:val="00CA4E0D"/>
    <w:rsid w:val="00CA6394"/>
    <w:rsid w:val="00CA6666"/>
    <w:rsid w:val="00CB5ED8"/>
    <w:rsid w:val="00CB70AD"/>
    <w:rsid w:val="00CC0844"/>
    <w:rsid w:val="00CC289D"/>
    <w:rsid w:val="00CD0D35"/>
    <w:rsid w:val="00CD1B92"/>
    <w:rsid w:val="00CD7E5C"/>
    <w:rsid w:val="00CE5ADF"/>
    <w:rsid w:val="00CF5F27"/>
    <w:rsid w:val="00CF60E4"/>
    <w:rsid w:val="00D02F62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96F5F"/>
    <w:rsid w:val="00DA0F11"/>
    <w:rsid w:val="00DA1CFC"/>
    <w:rsid w:val="00DA2E06"/>
    <w:rsid w:val="00DA38F1"/>
    <w:rsid w:val="00DA580A"/>
    <w:rsid w:val="00DA67E8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55D8C"/>
    <w:rsid w:val="00E65451"/>
    <w:rsid w:val="00E67097"/>
    <w:rsid w:val="00E676EF"/>
    <w:rsid w:val="00E73173"/>
    <w:rsid w:val="00E902EA"/>
    <w:rsid w:val="00E96A2B"/>
    <w:rsid w:val="00EA246E"/>
    <w:rsid w:val="00EA27AA"/>
    <w:rsid w:val="00EA3991"/>
    <w:rsid w:val="00EA41D8"/>
    <w:rsid w:val="00EB2DC0"/>
    <w:rsid w:val="00EB56CC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2205E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8682A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B2E90-3AB6-4DB5-AC20-4A77098283A2}"/>
      </w:docPartPr>
      <w:docPartBody>
        <w:p w:rsidR="00762EA4" w:rsidRDefault="008F2E8B">
          <w:r w:rsidRPr="00DD67E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4639"/>
    <w:rsid w:val="00185BB7"/>
    <w:rsid w:val="00187355"/>
    <w:rsid w:val="001A3C35"/>
    <w:rsid w:val="001B1B00"/>
    <w:rsid w:val="001C0E35"/>
    <w:rsid w:val="001D1CBA"/>
    <w:rsid w:val="001D6FE3"/>
    <w:rsid w:val="001E6A8A"/>
    <w:rsid w:val="001F6C15"/>
    <w:rsid w:val="002322F8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B58B3"/>
    <w:rsid w:val="003B5BA4"/>
    <w:rsid w:val="003E037C"/>
    <w:rsid w:val="003F46D3"/>
    <w:rsid w:val="004069F2"/>
    <w:rsid w:val="00441283"/>
    <w:rsid w:val="00471979"/>
    <w:rsid w:val="00496861"/>
    <w:rsid w:val="004C7006"/>
    <w:rsid w:val="004E2932"/>
    <w:rsid w:val="004F2487"/>
    <w:rsid w:val="0050435F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35FD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25CD6"/>
    <w:rsid w:val="007351AB"/>
    <w:rsid w:val="00762EA4"/>
    <w:rsid w:val="00781235"/>
    <w:rsid w:val="00796E3F"/>
    <w:rsid w:val="007A1D38"/>
    <w:rsid w:val="007A26C4"/>
    <w:rsid w:val="007A3651"/>
    <w:rsid w:val="007A3BCA"/>
    <w:rsid w:val="007B0896"/>
    <w:rsid w:val="007D08E3"/>
    <w:rsid w:val="007F400C"/>
    <w:rsid w:val="007F4C64"/>
    <w:rsid w:val="00803470"/>
    <w:rsid w:val="0080438A"/>
    <w:rsid w:val="0081124A"/>
    <w:rsid w:val="00822ECA"/>
    <w:rsid w:val="00833113"/>
    <w:rsid w:val="00850A00"/>
    <w:rsid w:val="00886193"/>
    <w:rsid w:val="008B3F9C"/>
    <w:rsid w:val="008C327C"/>
    <w:rsid w:val="008D307E"/>
    <w:rsid w:val="008F2E8B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381D"/>
    <w:rsid w:val="00A27CB6"/>
    <w:rsid w:val="00A349A8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10648"/>
    <w:rsid w:val="00B11CF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30422"/>
    <w:rsid w:val="00C945BD"/>
    <w:rsid w:val="00CB561E"/>
    <w:rsid w:val="00D0317A"/>
    <w:rsid w:val="00DA1BBC"/>
    <w:rsid w:val="00DA62AA"/>
    <w:rsid w:val="00DB52A8"/>
    <w:rsid w:val="00DC0ABA"/>
    <w:rsid w:val="00DC713A"/>
    <w:rsid w:val="00DD1F5E"/>
    <w:rsid w:val="00DE673B"/>
    <w:rsid w:val="00E022EC"/>
    <w:rsid w:val="00E246A7"/>
    <w:rsid w:val="00E24C82"/>
    <w:rsid w:val="00E31037"/>
    <w:rsid w:val="00E55D8C"/>
    <w:rsid w:val="00E82CAF"/>
    <w:rsid w:val="00E92499"/>
    <w:rsid w:val="00EA0CDB"/>
    <w:rsid w:val="00EA3991"/>
    <w:rsid w:val="00EB11C4"/>
    <w:rsid w:val="00EE0A47"/>
    <w:rsid w:val="00EF7AB9"/>
    <w:rsid w:val="00F002DE"/>
    <w:rsid w:val="00F05A6F"/>
    <w:rsid w:val="00F11ACD"/>
    <w:rsid w:val="00F21B3F"/>
    <w:rsid w:val="00F2205E"/>
    <w:rsid w:val="00F220BD"/>
    <w:rsid w:val="00F242DB"/>
    <w:rsid w:val="00F260A2"/>
    <w:rsid w:val="00F26E0A"/>
    <w:rsid w:val="00F635C5"/>
    <w:rsid w:val="00F831DC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E8B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avWordReportXmlPart xmlns="urn:microsoft-dynamics-nav/reports/Standard_Sales_Invoice/1306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Header>
    <BilledTo_Lbl>BilledTo_Lbl</BilledTo_Lbl>
    <BillToContactEmail>BillToContactEmail</BillToContactEmail>
    <BillToContactEmailLbl>BillToContactEmailLbl</BillToContactEmailLbl>
    <BillToContactMobilePhoneNo>BillToContactMobilePhoneNo</BillToContactMobilePhoneNo>
    <BillToContactMobilePhoneNoLbl>BillToContactMobilePhoneNoLbl</BillToContactMobilePhoneNoLbl>
    <BillToContactPhoneNo>BillToContactPhoneNo</BillToContactPhoneNo>
    <BillToContactPhoneNoLbl>BillToContactPhoneNoLbl</BillToContactPhoneNoLbl>
    <BilltoCustomerNo_Lbl>BilltoCustomerNo_Lbl</BilltoCustomerNo_Lbl>
    <BilltoCustumerNo>BilltoCustumerNo</BilltoCustumerNo>
    <ChecksPayable_Lbl>ChecksPayable_Lbl</ChecksPayable_Lbl>
    <CompanyAddress1>CompanyAddress1</CompanyAddress1>
    <CompanyAddress2>CompanyAddress2</CompanyAddress2>
    <CompanyAddress3>CompanyAddress3</CompanyAddress3>
    <CompanyAddress4>CompanyAddress4</CompanyAddress4>
    <CompanyAddress5>CompanyAddress5</CompanyAddress5>
    <CompanyAddress6>CompanyAddress6</CompanyAddress6>
    <CompanyAddress7>CompanyAddress7</CompanyAddress7>
    <CompanyAddress8>CompanyAddress8</CompanyAddress8>
    <CompanyBankAccountNo>CompanyBankAccountNo</CompanyBankAccountNo>
    <CompanyBankAccountNo_Lbl>CompanyBankAccountNo_Lbl</CompanyBankAccountNo_Lbl>
    <CompanyBankBranchNo>CompanyBankBranchNo</CompanyBankBranchNo>
    <CompanyBankBranchNo_Lbl>CompanyBankBranchNo_Lbl</CompanyBankBranchNo_Lbl>
    <CompanyBankName>CompanyBankName</CompanyBankName>
    <CompanyBankName_Lbl>CompanyBankName_Lbl</CompanyBankName_Lbl>
    <CompanyCustomGiro>CompanyCustomGiro</CompanyCustomGiro>
    <CompanyCustomGiro_Lbl>CompanyCustomGiro_Lbl</CompanyCustomGiro_Lbl>
    <CompanyEMail>CompanyEMail</CompanyEMail>
    <CompanyGiroNo>CompanyGiroNo</CompanyGiroNo>
    <CompanyGiroNo_Lbl>CompanyGiroNo_Lbl</CompanyGiroNo_Lbl>
    <CompanyHomePage>CompanyHomePage</CompanyHomePage>
    <CompanyIBAN>CompanyIBAN</CompanyIBAN>
    <CompanyIBAN_Lbl>CompanyIBAN_Lbl</CompanyIBAN_Lbl>
    <CompanyLegalOffice>CompanyLegalOffice</CompanyLegalOffice>
    <CompanyLegalOffice_Lbl>CompanyLegalOffice_Lbl</CompanyLegalOffice_Lbl>
    <CompanyLegalStatement>CompanyLegalStatement</CompanyLegalStatement>
    <CompanyLogoPosition>CompanyLogoPosition</CompanyLogoPosition>
    <CompanyPhoneNo>CompanyPhoneNo</CompanyPhoneNo>
    <CompanyPhoneNo_Lbl>CompanyPhoneNo_Lbl</CompanyPhoneNo_Lbl>
    <CompanyPicture>CompanyPicture</CompanyPicture>
    <CompanyRegistrationNumber>CompanyRegistrationNumber</CompanyRegistrationNumber>
    <CompanyRegistrationNumber_Lbl>CompanyRegistrationNumber_Lbl</CompanyRegistrationNumber_Lbl>
    <CompanySWIFT>CompanySWIFT</CompanySWIFT>
    <CompanySWIFT_Lbl>CompanySWIFT_Lbl</CompanySWIFT_Lbl>
    <CompanyVATRegistrationNo>CompanyVATRegistrationNo</CompanyVATRegistrationNo>
    <CompanyVATRegistrationNo_Lbl>CompanyVATRegistrationNo_Lbl</CompanyVATRegistrationNo_Lbl>
    <CompanyVATRegNo>CompanyVATRegNo</CompanyVATRegNo>
    <CompanyVATRegNo_Lbl>CompanyVATRegNo_Lbl</CompanyVATRegNo_Lbl>
    <Contact_Lbl>Contact_Lbl</Contact_Lbl>
    <Copy_Lbl>Copy_Lbl</Copy_Lbl>
    <CustomerAddress1>CustomerAddress1</CustomerAddress1>
    <CustomerAddress2>CustomerAddress2</CustomerAddress2>
    <CustomerAddress3>CustomerAddress3</CustomerAddress3>
    <CustomerAddress4>CustomerAddress4</CustomerAddress4>
    <CustomerAddress5>CustomerAddress5</CustomerAddress5>
    <CustomerAddress6>CustomerAddress6</CustomerAddress6>
    <CustomerAddress7>CustomerAddress7</CustomerAddress7>
    <CustomerAddress8>CustomerAddress8</CustomerAddress8>
    <CustomerPostalBarCode>CustomerPostalBarCode</CustomerPostalBarCode>
    <DisplayAdditionalFeeNote>DisplayAdditionalFeeNote</DisplayAdditionalFeeNote>
    <DocumentDate>DocumentDate</DocumentDate>
    <DocumentDate_Lbl>DocumentDate_Lbl</DocumentDate_Lbl>
    <DocumentNo>DocumentNo</DocumentNo>
    <DocumentNo_Lbl>DocumentNo_Lbl</DocumentNo_Lbl>
    <DocumentTitle_Lbl>DocumentTitle_Lbl</DocumentTitle_Lbl>
    <DueDate>DueDate</DueDate>
    <DueDate_Lbl>DueDate_Lbl</DueDate_Lbl>
    <EMail_Header_Lbl>EMail_Header_Lbl</EMail_Header_Lbl>
    <ExchangeRateAsText>ExchangeRateAsText</ExchangeRateAsText>
    <ExternalDocumentNo>ExternalDocumentNo</ExternalDocumentNo>
    <ExternalDocumentNo_Lbl>ExternalDocumentNo_Lbl</ExternalDocumentNo_Lbl>
    <From_Lbl>From_Lbl</From_Lbl>
    <GlobalLocationNumber>GlobalLocationNumber</GlobalLocationNumber>
    <GlobalLocationNumber_Lbl>GlobalLocationNumber_Lbl</GlobalLocationNumber_Lbl>
    <HomePage_Header_Lbl>HomePage_Header_Lbl</HomePage_Header_Lbl>
    <InvoiceDiscountAmount_Lbl>InvoiceDiscountAmount_Lbl</InvoiceDiscountAmount_Lbl>
    <InvoiceDiscountBaseAmount_Lbl>InvoiceDiscountBaseAmount_Lbl</InvoiceDiscountBaseAmount_Lbl>
    <LegalEntityType>LegalEntityType</LegalEntityType>
    <LegalEntityType_Lbl>LegalEntityType_Lbl</LegalEntityType_Lbl>
    <LineAmountAfterInvoiceDiscount_Lbl>LineAmountAfterInvoiceDiscount_Lbl</LineAmountAfterInvoiceDiscount_Lbl>
    <LocalCurrency_Lbl>LocalCurrency_Lbl</LocalCurrency_Lbl>
    <OrderNo>OrderNo</OrderNo>
    <OrderNo_Lbl>OrderNo_Lbl</OrderNo_Lbl>
    <PackageTrackingNo>PackageTrackingNo</PackageTrackingNo>
    <PackageTrackingNo_Lbl>PackageTrackingNo_Lbl</PackageTrackingNo_Lbl>
    <Page_Lbl>Page_Lbl</Page_Lbl>
    <PaymentInstructions_Txt>PaymentInstructions_Txt</PaymentInstructions_Txt>
    <PaymentMethodDescription>PaymentMethodDescription</PaymentMethodDescription>
    <PaymentMethodDescription_Lbl>PaymentMethodDescription_Lbl</PaymentMethodDescription_Lbl>
    <PaymentReference>PaymentReference</PaymentReference>
    <PaymentReference_Lbl>PaymentReference_Lbl</PaymentReference_Lbl>
    <PaymentTermsDescription>PaymentTermsDescription</PaymentTermsDescription>
    <PaymentTermsDescription_Lbl>PaymentTermsDescription_Lbl</PaymentTermsDescription_Lbl>
    <PricesIncludingVAT>PricesIncludingVAT</PricesIncludingVAT>
    <PricesIncludingVATYesNo>PricesIncludingVATYesNo</PricesIncludingVATYesNo>
    <PricesIncludingVAT_Lbl>PricesIncludingVAT_Lbl</PricesIncludingVAT_Lbl>
    <Questions_Lbl>Questions_Lbl</Questions_Lbl>
    <RemainingAmount>RemainingAmount</RemainingAmount>
    <RemainingAmountText>RemainingAmountText</RemainingAmountText>
    <SalesInvoiceLineDiscount_Lbl>SalesInvoiceLineDiscount_Lbl</SalesInvoiceLineDiscount_Lbl>
    <SalesPersonBlank_Lbl>SalesPersonBlank_Lbl</SalesPersonBlank_Lbl>
    <SalesPersonName>SalesPersonName</SalesPersonName>
    <SalesPerson_Lbl>SalesPerson_Lbl</SalesPerson_Lbl>
    <SellToContactEmail>SellToContactEmail</SellToContactEmail>
    <SellToContactEmailLbl>SellToContactEmailLbl</SellToContactEmailLbl>
    <SellToContactMobilePhoneNo>SellToContactMobilePhoneNo</SellToContactMobilePhoneNo>
    <SellToContactMobilePhoneNoLbl>SellToContactMobilePhoneNoLbl</SellToContactMobilePhoneNoLbl>
    <SellToContactPhoneNo>SellToContactPhoneNo</SellToContactPhoneNo>
    <SellToContactPhoneNoLbl>SellToContactPhoneNoLbl</SellToContactPhoneNoLbl>
    <SelltoCustomerNo>SelltoCustomerNo</SelltoCustomerNo>
    <SelltoCustomerNo_Lbl>SelltoCustomerNo_Lbl</SelltoCustomerNo_Lbl>
    <SellToFaxNo>SellToFaxNo</SellToFaxNo>
    <SellToPhoneNo>SellToPhoneNo</SellToPhoneNo>
    <ShipmentDate>ShipmentDate</ShipmentDate>
    <ShipmentDate_Lbl>ShipmentDate_Lbl</ShipmentDate_Lbl>
    <ShipmentMethodDescription>ShipmentMethodDescription</ShipmentMethodDescription>
    <ShipmentMethodDescription_Lbl>ShipmentMethodDescription_Lbl</ShipmentMethodDescription_Lbl>
    <Shipment_Lbl>Shipment_Lbl</Shipment_Lbl>
    <ShippingAgentCode>ShippingAgentCode</ShippingAgentCode>
    <ShippingAgentCode_Lbl>ShippingAgentCode_Lbl</ShippingAgentCode_Lbl>
    <ShipToAddress1>ShipToAddress1</ShipToAddress1>
    <ShipToAddress2>ShipToAddress2</ShipToAddress2>
    <ShipToAddress3>ShipToAddress3</ShipToAddress3>
    <ShipToAddress4>ShipToAddress4</ShipToAddress4>
    <ShipToAddress5>ShipToAddress5</ShipToAddress5>
    <ShipToAddress6>ShipToAddress6</ShipToAddress6>
    <ShipToAddress7>ShipToAddress7</ShipToAddress7>
    <ShipToAddress8>ShipToAddress8</ShipToAddress8>
    <ShipToAddress_Lbl>ShipToAddress_Lbl</ShipToAddress_Lbl>
    <ShipToPhoneNo>ShipToPhoneNo</ShipToPhoneNo>
    <ShowShippingAddress>ShowShippingAddress</ShowShippingAddress>
    <ShowWorkDescription>ShowWorkDescription</ShowWorkDescription>
    <Subtotal_Lbl>Subtotal_Lbl</Subtotal_Lbl>
    <Thanks_Lbl>Thanks_Lbl</Thanks_Lbl>
    <Total_Lbl>Total_Lbl</Total_Lbl>
    <VATAmountSpecification_Lbl>VATAmountSpecification_Lbl</VATAmountSpecification_Lbl>
    <VATAmount_Lbl>VATAmount_Lbl</VATAmount_Lbl>
    <VATBase_Lbl>VATBase_Lbl</VATBase_Lbl>
    <VATClauses_Lbl>VATClauses_Lbl</VATClauses_Lbl>
    <VATClause_Lbl>VATClause_Lbl</VATClause_Lbl>
    <VATIdentifier_Lbl>VATIdentifier_Lbl</VATIdentifier_Lbl>
    <VATPercentage_Lbl>VATPercentage_Lbl</VATPercentage_Lbl>
    <VATRegistrationNo>VATRegistrationNo</VATRegistrationNo>
    <VATRegistrationNo_Lbl>VATRegistrationNo_Lbl</VATRegistrationNo_Lbl>
    <YourDocumentTitle_Lbl>YourDocumentTitle_Lbl</YourDocumentTitle_Lbl>
    <YourReference>YourReference</YourReference>
    <YourReference_Lbl>YourReference_Lbl</YourReference_Lbl>
    <Line>
      <AmountExcludingVAT_Line>AmountExcludingVAT_Line</AmountExcludingVAT_Line>
      <AmountExcludingVAT_Line_Lbl>AmountExcludingVAT_Line_Lbl</AmountExcludingVAT_Line_Lbl>
      <AmountIncludingVAT_Line>AmountIncludingVAT_Line</AmountIncludingVAT_Line>
      <AmountIncludingVAT_Line_Lbl>AmountIncludingVAT_Line_Lbl</AmountIncludingVAT_Line_Lbl>
      <Description_Line>Description_Line</Description_Line>
      <Description_Line_Lbl>Description_Line_Lbl</Description_Line_Lbl>
      <ItemNo_Line>ItemNo_Line</ItemNo_Line>
      <ItemNo_Line_Lbl>ItemNo_Line_Lbl</ItemNo_Line_Lbl>
      <ItemReferenceNo_Line>ItemReferenceNo_Line</ItemReferenceNo_Line>
      <ItemReferenceNo_Line_Lbl>ItemReferenceNo_Line_Lbl</ItemReferenceNo_Line_Lbl>
      <JobNo>JobNo</JobNo>
      <JobNo_Lbl>JobNo_Lbl</JobNo_Lbl>
      <JobTaskDescription>JobTaskDescription</JobTaskDescription>
      <JobTaskDesc_Lbl>JobTaskDesc_Lbl</JobTaskDesc_Lbl>
      <JobTaskNo>JobTaskNo</JobTaskNo>
      <JobTaskNo_Lbl>JobTaskNo_Lbl</JobTaskNo_Lbl>
      <LineAmount_Line>LineAmount_Line</LineAmount_Line>
      <LineAmount_Line_Lbl>LineAmount_Line_Lbl</LineAmount_Line_Lbl>
      <LineDiscountPercentText_Line>LineDiscountPercentText_Line</LineDiscountPercentText_Line>
      <LineDiscountPercent_Line>LineDiscountPercent_Line</LineDiscountPercent_Line>
      <LineNo_Line>LineNo_Line</LineNo_Line>
      <PricePer_Lbl>PricePer_Lbl</PricePer_Lbl>
      <Price_Lbl>Price_Lbl</Price_Lbl>
      <Qty_Lbl>Qty_Lbl</Qty_Lbl>
      <Quantity_Line>Quantity_Line</Quantity_Line>
      <Quantity_Line_Lbl>Quantity_Line_Lbl</Quantity_Line_Lbl>
      <ShipmentDate_Line>ShipmentDate_Line</ShipmentDate_Line>
      <ShipmentDate_Line_Lbl>ShipmentDate_Line_Lbl</ShipmentDate_Line_Lbl>
      <TransHeaderAmount>TransHeaderAmount</TransHeaderAmount>
      <Type_Line>Type_Line</Type_Line>
      <UnitOfMeasure>UnitOfMeasure</UnitOfMeasure>
      <UnitOfMeasure_Lbl>UnitOfMeasure_Lbl</UnitOfMeasure_Lbl>
      <UnitPrice>UnitPrice</UnitPrice>
      <UnitPrice_Lbl>UnitPrice_Lbl</UnitPrice_Lbl>
      <Unit_Lbl>Unit_Lbl</Unit_Lbl>
      <VATIdentifier_Line>VATIdentifier_Line</VATIdentifier_Line>
      <VATIdentifier_Line_Lbl>VATIdentifier_Line_Lbl</VATIdentifier_Line_Lbl>
      <VATPct_Line>VATPct_Line</VATPct_Line>
      <VATPct_Line_Lbl>VATPct_Line_Lbl</VATPct_Line_Lbl>
      <ShipmentLine>
        <DocumentNo_ShipmentLine>DocumentNo_ShipmentLine</DocumentNo_ShipmentLine>
        <PostingDate_ShipmentLine>PostingDate_ShipmentLine</PostingDate_ShipmentLine>
        <PostingDate_ShipmentLine_Lbl>PostingDate_ShipmentLine_Lbl</PostingDate_ShipmentLine_Lbl>
        <Quantity_ShipmentLine>Quantity_ShipmentLine</Quantity_ShipmentLine>
        <Quantity_ShipmentLine_Lbl>Quantity_ShipmentLine_Lbl</Quantity_ShipmentLine_Lbl>
      </ShipmentLine>
      <AssemblyLine>
        <Description_AssemblyLine>Description_AssemblyLine</Description_AssemblyLine>
        <LineNo_AssemblyLine>LineNo_AssemblyLine</LineNo_AssemblyLine>
        <Quantity_AssemblyLine>Quantity_AssemblyLine</Quantity_AssemblyLine>
        <UnitOfMeasure_AssemblyLine>UnitOfMeasure_AssemblyLine</UnitOfMeasure_AssemblyLine>
        <VariantCode_AssemblyLine>VariantCode_AssemblyLine</VariantCode_AssemblyLine>
      </AssemblyLine>
      <LineForCurrentPage>
        <DescriptionLineForCurrentPage>DescriptionLineForCurrentPage</DescriptionLineForCurrentPage>
        <ItemNoLineForCurrentPage>ItemNoLineForCurrentPage</ItemNoLineForCurrentPage>
        <LineAmountLineForCurrentPage>LineAmountLineForCurrentPage</LineAmountLineForCurrentPage>
        <PrintOnCurrentPage>PrintOnCurrentPage</PrintOnCurrentPage>
        <QuantityLineForCurrentPage>QuantityLineForCurrentPage</QuantityLineForCurrentPage>
        <UnitOfMeasureLineForCurrentPage>UnitOfMeasureLineForCurrentPage</UnitOfMeasureLineForCurrentPage>
        <UnitPriceLineForCurrentPage>UnitPriceLineForCurrentPage</UnitPriceLineForCurrentPage>
      </LineForCurrentPage>
      <LineForNewPage>
        <DescriptionLineForNewPage>DescriptionLineForNewPage</DescriptionLineForNewPage>
        <ItemNoLineForNewPage>ItemNoLineForNewPage</ItemNoLineForNewPage>
        <LineAmountLineForNewPage>LineAmountLineForNewPage</LineAmountLineForNewPage>
        <PrintOnNewPage>PrintOnNewPage</PrintOnNewPage>
        <QuantityLineForNewPage>QuantityLineForNewPage</QuantityLineForNewPage>
        <UnitOfMeasureForNewPage>UnitOfMeasureForNewPage</UnitOfMeasureForNewPage>
        <UnitPriceForNewPage>UnitPriceForNewPage</UnitPriceForNewPage>
      </LineForNewPage>
    </Line>
    <WorkDescriptionLines>
      <WorkDescriptionLine>WorkDescriptionLine</WorkDescriptionLine>
      <WorkDescriptionLineNumber>WorkDescriptionLineNumber</WorkDescriptionLineNumber>
    </WorkDescriptionLines>
    <VATAmountLine>
      <InvoiceDiscountAmount_VATAmountLine>InvoiceDiscountAmount_VATAmountLine</InvoiceDiscountAmount_VATAmountLine>
      <InvoiceDiscountAmount_VATAmountLine_Lbl>InvoiceDiscountAmount_VATAmountLine_Lbl</InvoiceDiscountAmount_VATAmountLine_Lbl>
      <InvoiceDiscountBaseAmount_VATAmountLine>InvoiceDiscountBaseAmount_VATAmountLine</InvoiceDiscountBaseAmount_VATAmountLine>
      <InvoiceDiscountBaseAmount_VATAmountLine_Lbl>InvoiceDiscountBaseAmount_VATAmountLine_Lbl</InvoiceDiscountBaseAmount_VATAmountLine_Lbl>
      <LineAmount_VatAmountLine>LineAmount_VatAmountLine</LineAmount_VatAmountLine>
      <LineAmount_VatAmountLine_Lbl>LineAmount_VatAmountLine_Lbl</LineAmount_VatAmountLine_Lbl>
      <NoOfVATIdentifiers>NoOfVATIdentifiers</NoOfVATIdentifiers>
      <VATAmountLCY_VATAmountLine>VATAmountLCY_VATAmountLine</VATAmountLCY_VATAmountLine>
      <VATAmountLCY_VATAmountLine_Lbl>VATAmountLCY_VATAmountLine_Lbl</VATAmountLCY_VATAmountLine_Lbl>
      <VATAmount_VatAmountLine>VATAmount_VatAmountLine</VATAmount_VatAmountLine>
      <VATAmount_VatAmountLine_Lbl>VATAmount_VatAmountLine_Lbl</VATAmount_VatAmountLine_Lbl>
      <VATBaseLCY_VATAmountLine>VATBaseLCY_VATAmountLine</VATBaseLCY_VATAmountLine>
      <VATBaseLCY_VATAmountLine_Lbl>VATBaseLCY_VATAmountLine_Lbl</VATBaseLCY_VATAmountLine_Lbl>
      <VATBase_VatAmountLine>VATBase_VatAmountLine</VATBase_VatAmountLine>
      <VATBase_VatAmountLine_Lbl>VATBase_VatAmountLine_Lbl</VATBase_VatAmountLine_Lbl>
      <VATIdentifier_VatAmountLine>VATIdentifier_VatAmountLine</VATIdentifier_VatAmountLine>
      <VATIdentifier_VatAmountLine_Lbl>VATIdentifier_VatAmountLine_Lbl</VATIdentifier_VatAmountLine_Lbl>
      <VATPct_VatAmountLine>VATPct_VatAmountLine</VATPct_VatAmountLine>
      <VATPct_VatAmountLine_Lbl>VATPct_VatAmountLine_Lbl</VATPct_VatAmountLine_Lbl>
    </VATAmountLine>
    <VATClauseLine>
      <Code_VATClauseLine>Code_VATClauseLine</Code_VATClauseLine>
      <Code_VATClauseLine_Lbl>Code_VATClauseLine_Lbl</Code_VATClauseLine_Lbl>
      <Description2_VATClauseLine>Description2_VATClauseLine</Description2_VATClauseLine>
      <Description_VATClauseLine>Description_VATClauseLine</Description_VATClauseLine>
      <NoOfVATClauses>NoOfVATClauses</NoOfVATClauses>
      <VATAmount_VATClauseLine>VATAmount_VATClauseLine</VATAmount_VATClauseLine>
      <VATClausesHeader>VATClausesHeader</VATClausesHeader>
      <VATIdentifier_VATClauseLine>VATIdentifier_VATClauseLine</VATIdentifier_VATClauseLine>
    </VATClauseLine>
    <ReportTotalsLine>
      <AmountFormatted_ReportTotalsLine>AmountFormatted_ReportTotalsLine</AmountFormatted_ReportTotalsLine>
      <Amount_ReportTotalsLine>Amount_ReportTotalsLine</Amount_ReportTotalsLine>
      <Description_ReportTotalsLine>Description_ReportTotalsLine</Description_ReportTotalsLine>
      <FontBold_ReportTotalsLine>FontBold_ReportTotalsLine</FontBold_ReportTotalsLine>
      <FontUnderline_ReportTotalsLine>FontUnderline_ReportTotalsLine</FontUnderline_ReportTotalsLine>
    </ReportTotalsLine>
    <LineFee>
      <LineFeeCaptionText>LineFeeCaptionText</LineFeeCaptionText>
    </LineFee>
    <PaymentReportingArgument>
      <PaymentServiceLogo>PaymentServiceLogo</PaymentServiceLogo>
      <PaymentServiceLogo_Url>PaymentServiceLogo_Url</PaymentServiceLogo_Url>
      <PaymentServiceLogo_UrlText>PaymentServiceLogo_UrlText</PaymentServiceLogo_UrlText>
      <PaymentServiceText_Url>PaymentServiceText_Url</PaymentServiceText_Url>
      <PaymentServiceText_UrlText>PaymentServiceText_UrlText</PaymentServiceText_UrlText>
    </PaymentReportingArgument>
    <LeftHeader>
      <LeftHeaderName>LeftHeaderName</LeftHeaderName>
      <LeftHeaderValue>LeftHeaderValue</LeftHeaderValue>
    </LeftHeader>
    <RightHeader>
      <RightHeaderName>RightHeaderName</RightHeaderName>
      <RightHeaderValue>RightHeaderValue</RightHeaderValue>
    </RightHeader>
    <LetterText>
      <BodyText>BodyText</BodyText>
      <ClosingText>ClosingText</ClosingText>
      <GreetingText>GreetingText</GreetingText>
      <PmtDiscText>PmtDiscText</PmtDiscText>
    </LetterText>
    <Totals>
      <CurrencyCode>CurrencyCode</CurrencyCode>
      <CurrencySymbol>CurrencySymbol</CurrencySymbol>
      <TotalAmountExclInclVAT>TotalAmountExclInclVAT</TotalAmountExclInclVAT>
      <TotalAmountExclInclVATText>TotalAmountExclInclVATText</TotalAmountExclInclVATText>
      <TotalAmountIncludingVAT>TotalAmountIncludingVAT</TotalAmountIncludingVAT>
      <TotalExcludingVATText>TotalExcludingVATText</TotalExcludingVATText>
      <TotalIncludingVATText>TotalIncludingVATText</TotalIncludingVATText>
      <TotalInvoiceDiscountAmount>TotalInvoiceDiscountAmount</TotalInvoiceDiscountAmount>
      <TotalNetAmount>TotalNetAmount</TotalNetAmount>
      <TotalPaymentDiscountOnVAT>TotalPaymentDiscountOnVAT</TotalPaymentDiscountOnVAT>
      <TotalSubTotal>TotalSubTotal</TotalSubTotal>
      <TotalSubTotalMinusInvoiceDiscount>TotalSubTotalMinusInvoiceDiscount</TotalSubTotalMinusInvoiceDiscount>
      <TotalText>TotalText</TotalText>
      <TotalVATAmount>TotalVATAmount</TotalVATAmount>
      <TotalVATAmountLCY>TotalVATAmountLCY</TotalVATAmountLCY>
      <TotalVATAmountOnVATAmtLine>TotalVATAmountOnVATAmtLine</TotalVATAmountOnVATAmtLine>
      <TotalVATAmountText>TotalVATAmountText</TotalVATAmountText>
      <TotalVATBaseLCY>TotalVATBaseLCY</TotalVATBaseLCY>
      <TotalVATBaseOnVATAmtLine>TotalVATBaseOnVATAmtLine</TotalVATBaseOnVATAmtLine>
    </Totals>
    <BlockAfterTotals>
      <TableTitle>TableTitle</TableTitle>
      <BlockLineAfterTotals>
        <BlockLineAfterTotalsNumber>BlockLineAfterTotalsNumber</BlockLineAfterTotalsNumber>
      </BlockLineAfterTotals>
    </BlockAfterTotals>
  </Header>
</NavWordReportXmlPa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2025-08-17T10:09:00Z</dcterms:modified>
</cp:coreProperties>
</file>